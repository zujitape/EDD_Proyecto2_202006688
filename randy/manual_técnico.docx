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8E94" w14:textId="77777777" w:rsidR="00814823" w:rsidRDefault="00814823" w:rsidP="00814823"/>
    <w:tbl>
      <w:tblPr>
        <w:tblStyle w:val="Tablanormal4"/>
        <w:tblW w:w="12256" w:type="dxa"/>
        <w:jc w:val="center"/>
        <w:tblLook w:val="04A0" w:firstRow="1" w:lastRow="0" w:firstColumn="1" w:lastColumn="0" w:noHBand="0" w:noVBand="1"/>
        <w:tblDescription w:val="Diseño de tabla"/>
      </w:tblPr>
      <w:tblGrid>
        <w:gridCol w:w="12256"/>
      </w:tblGrid>
      <w:tr w:rsidR="00814823" w14:paraId="4EE30DB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4283A1CD" w14:textId="77777777" w:rsidR="00814823" w:rsidRPr="008F5585" w:rsidRDefault="00814823" w:rsidP="008F5585">
            <w:pPr>
              <w:pStyle w:val="Ttulodelinforme"/>
            </w:pPr>
            <w:r>
              <w:rPr>
                <w:noProof/>
                <w:lang w:bidi="es-ES"/>
              </w:rPr>
              <mc:AlternateContent>
                <mc:Choice Requires="wps">
                  <w:drawing>
                    <wp:inline distT="0" distB="0" distL="0" distR="0" wp14:anchorId="65A5A8D3" wp14:editId="1F4A9732">
                      <wp:extent cx="6697389" cy="571500"/>
                      <wp:effectExtent l="0" t="0" r="0" b="0"/>
                      <wp:docPr id="24" name="Cuadro de texto 24" descr="Cuadro de texto para escribir un título"/>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scriba el título del documento:"/>
                                    <w:tag w:val=""/>
                                    <w:id w:val="1159278023"/>
                                    <w:placeholder>
                                      <w:docPart w:val="24DBEA70CD4645588ACF2256A8EE02B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F751878" w14:textId="6D033E8A" w:rsidR="00814823" w:rsidRPr="008A25CD" w:rsidRDefault="00445649" w:rsidP="00814823">
                                      <w:pPr>
                                        <w:pStyle w:val="Ttulodelinforme"/>
                                        <w:rPr>
                                          <w:b/>
                                          <w:sz w:val="60"/>
                                          <w:szCs w:val="60"/>
                                        </w:rPr>
                                      </w:pPr>
                                      <w:r w:rsidRPr="00D21AEE">
                                        <w:rPr>
                                          <w:b/>
                                          <w:sz w:val="60"/>
                                          <w:szCs w:val="60"/>
                                        </w:rPr>
                                        <w:t xml:space="preserve">Proyecto 2 </w:t>
                                      </w:r>
                                      <w:proofErr w:type="gramStart"/>
                                      <w:r w:rsidRPr="00D21AEE">
                                        <w:rPr>
                                          <w:b/>
                                          <w:sz w:val="60"/>
                                          <w:szCs w:val="60"/>
                                        </w:rPr>
                                        <w:t>·  Manual</w:t>
                                      </w:r>
                                      <w:proofErr w:type="gramEnd"/>
                                      <w:r w:rsidRPr="00D21AEE">
                                        <w:rPr>
                                          <w:b/>
                                          <w:sz w:val="60"/>
                                          <w:szCs w:val="60"/>
                                        </w:rPr>
                                        <w:t xml:space="preserve"> </w:t>
                                      </w:r>
                                      <w:r>
                                        <w:rPr>
                                          <w:b/>
                                          <w:sz w:val="60"/>
                                          <w:szCs w:val="60"/>
                                        </w:rPr>
                                        <w:t>técnico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A5A8D3" id="_x0000_t202" coordsize="21600,21600" o:spt="202" path="m,l,21600r21600,l21600,xe">
                      <v:stroke joinstyle="miter"/>
                      <v:path gradientshapeok="t" o:connecttype="rect"/>
                    </v:shapetype>
                    <v:shape id="Cuadro de texto 24" o:spid="_x0000_s1026" type="#_x0000_t202" alt="Cuadro de texto para escribir un título"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" filled="f" stroked="f">
                      <v:textbox>
                        <w:txbxContent>
                          <w:sdt>
                            <w:sdtPr>
                              <w:rPr>
                                <w:b/>
                                <w:sz w:val="60"/>
                                <w:szCs w:val="60"/>
                              </w:rPr>
                              <w:alias w:val="Escriba el título del documento:"/>
                              <w:tag w:val=""/>
                              <w:id w:val="1159278023"/>
                              <w:placeholder>
                                <w:docPart w:val="24DBEA70CD4645588ACF2256A8EE02B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F751878" w14:textId="6D033E8A" w:rsidR="00814823" w:rsidRPr="008A25CD" w:rsidRDefault="00445649" w:rsidP="00814823">
                                <w:pPr>
                                  <w:pStyle w:val="Ttulodelinforme"/>
                                  <w:rPr>
                                    <w:b/>
                                    <w:sz w:val="60"/>
                                    <w:szCs w:val="60"/>
                                  </w:rPr>
                                </w:pPr>
                                <w:r w:rsidRPr="00D21AEE">
                                  <w:rPr>
                                    <w:b/>
                                    <w:sz w:val="60"/>
                                    <w:szCs w:val="60"/>
                                  </w:rPr>
                                  <w:t xml:space="preserve">Proyecto 2 </w:t>
                                </w:r>
                                <w:proofErr w:type="gramStart"/>
                                <w:r w:rsidRPr="00D21AEE">
                                  <w:rPr>
                                    <w:b/>
                                    <w:sz w:val="60"/>
                                    <w:szCs w:val="60"/>
                                  </w:rPr>
                                  <w:t>·  Manual</w:t>
                                </w:r>
                                <w:proofErr w:type="gramEnd"/>
                                <w:r w:rsidRPr="00D21AEE">
                                  <w:rPr>
                                    <w:b/>
                                    <w:sz w:val="60"/>
                                    <w:szCs w:val="60"/>
                                  </w:rPr>
                                  <w:t xml:space="preserve"> </w:t>
                                </w:r>
                                <w:r>
                                  <w:rPr>
                                    <w:b/>
                                    <w:sz w:val="60"/>
                                    <w:szCs w:val="60"/>
                                  </w:rPr>
                                  <w:t>técnico</w:t>
                                </w:r>
                              </w:p>
                            </w:sdtContent>
                          </w:sdt>
                        </w:txbxContent>
                      </v:textbox>
                      <w10:anchorlock/>
                    </v:shape>
                  </w:pict>
                </mc:Fallback>
              </mc:AlternateContent>
            </w:r>
            <w:r>
              <w:rPr>
                <w:noProof/>
                <w:lang w:bidi="es-ES"/>
              </w:rPr>
              <mc:AlternateContent>
                <mc:Choice Requires="wps">
                  <w:drawing>
                    <wp:inline distT="0" distB="0" distL="0" distR="0" wp14:anchorId="0B972C43" wp14:editId="4189CAAD">
                      <wp:extent cx="3202305" cy="95250"/>
                      <wp:effectExtent l="0" t="0" r="0" b="0"/>
                      <wp:docPr id="18" name="Rectángulo 18" descr="Líne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6FF91A" id="Rectángulo 18" o:spid="_x0000_s1026" alt="Línea"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" fillcolor="#cb400b [2415]" stroked="f" strokeweight="2.25pt">
                      <w10:anchorlock/>
                    </v:rect>
                  </w:pict>
                </mc:Fallback>
              </mc:AlternateContent>
            </w:r>
          </w:p>
        </w:tc>
      </w:tr>
      <w:tr w:rsidR="00814823" w14:paraId="5952F2FB"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792E472"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5E311B7F" wp14:editId="1CF8D060">
                      <wp:extent cx="3515096" cy="714375"/>
                      <wp:effectExtent l="0" t="0" r="0" b="9525"/>
                      <wp:docPr id="25" name="Cuadro de texto 25" descr="Cuadro de texto para escribir el subtítulo"/>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381ABB8A" w14:textId="237344A3" w:rsidR="00814823" w:rsidRDefault="00445649" w:rsidP="00814823">
                                      <w:pPr>
                                        <w:pStyle w:val="Subttulo"/>
                                        <w:jc w:val="center"/>
                                      </w:pPr>
                                      <w:r>
                                        <w:t>Karla Ernestina González Polanco</w:t>
                                      </w:r>
                                      <w:r>
                                        <w:br/>
                                        <w:t>202006688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311B7F" id="Cuadro de texto 25" o:spid="_x0000_s1027" type="#_x0000_t202" alt="Cuadro de texto para escribir el subtítulo"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scriba el subtítulo del documento:"/>
                              <w:tag w:val="Escriba el subtítulo del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381ABB8A" w14:textId="237344A3" w:rsidR="00814823" w:rsidRDefault="00445649" w:rsidP="00814823">
                                <w:pPr>
                                  <w:pStyle w:val="Subttulo"/>
                                  <w:jc w:val="center"/>
                                </w:pPr>
                                <w:r>
                                  <w:t>Karla Ernestina González Polanco</w:t>
                                </w:r>
                                <w:r>
                                  <w:br/>
                                  <w:t>202006688</w:t>
                                </w:r>
                              </w:p>
                            </w:sdtContent>
                          </w:sdt>
                        </w:txbxContent>
                      </v:textbox>
                      <w10:anchorlock/>
                    </v:shape>
                  </w:pict>
                </mc:Fallback>
              </mc:AlternateContent>
            </w:r>
          </w:p>
        </w:tc>
      </w:tr>
      <w:tr w:rsidR="00814823" w14:paraId="69AB5442"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E4073E7" w14:textId="57CB6674" w:rsidR="00814823" w:rsidRPr="005D120C" w:rsidRDefault="00445649"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noProof/>
              </w:rPr>
              <w:drawing>
                <wp:anchor distT="0" distB="0" distL="114300" distR="114300" simplePos="0" relativeHeight="251658240" behindDoc="0" locked="0" layoutInCell="1" allowOverlap="1" wp14:anchorId="5897C27A" wp14:editId="604EC9DB">
                  <wp:simplePos x="0" y="0"/>
                  <wp:positionH relativeFrom="column">
                    <wp:posOffset>3585845</wp:posOffset>
                  </wp:positionH>
                  <wp:positionV relativeFrom="paragraph">
                    <wp:posOffset>517525</wp:posOffset>
                  </wp:positionV>
                  <wp:extent cx="542925" cy="542925"/>
                  <wp:effectExtent l="0" t="0" r="9525" b="9525"/>
                  <wp:wrapNone/>
                  <wp:docPr id="7" name="Imagen 7"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dibujo, pla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14:sizeRelH relativeFrom="page">
                    <wp14:pctWidth>0</wp14:pctWidth>
                  </wp14:sizeRelH>
                  <wp14:sizeRelV relativeFrom="page">
                    <wp14:pctHeight>0</wp14:pctHeight>
                  </wp14:sizeRelV>
                </wp:anchor>
              </w:drawing>
            </w:r>
            <w:r w:rsidR="00814823">
              <w:rPr>
                <w:rFonts w:asciiTheme="majorHAnsi" w:eastAsiaTheme="majorEastAsia" w:hAnsiTheme="majorHAnsi" w:cstheme="majorBidi"/>
                <w:noProof/>
                <w:color w:val="F3642C" w:themeColor="text2"/>
                <w:spacing w:val="5"/>
                <w:kern w:val="28"/>
                <w:sz w:val="96"/>
                <w:szCs w:val="56"/>
                <w:lang w:bidi="es-ES"/>
              </w:rPr>
              <mc:AlternateContent>
                <mc:Choice Requires="wps">
                  <w:drawing>
                    <wp:inline distT="0" distB="0" distL="0" distR="0" wp14:anchorId="105EA24F" wp14:editId="41C896ED">
                      <wp:extent cx="6495393" cy="676894"/>
                      <wp:effectExtent l="0" t="0" r="0" b="9525"/>
                      <wp:docPr id="26" name="Cuadro de texto 26" descr="Cuadro de texto para escribir el resumen"/>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820224" w14:textId="6927733F" w:rsidR="00814823" w:rsidRPr="00883B68" w:rsidRDefault="00814823" w:rsidP="00883B68">
                                  <w:pPr>
                                    <w:pStyle w:val="Citadestacada"/>
                                  </w:pPr>
                                  <w:r>
                                    <w:rPr>
                                      <w:lang w:bidi="es-ES"/>
                                    </w:rPr>
                                    <w:t xml:space="preserve"> </w:t>
                                  </w:r>
                                  <w:r w:rsidR="006B2CDF" w:rsidRPr="0012199D">
                                    <w:rPr>
                                      <w:rFonts w:hint="eastAsia"/>
                                    </w:rPr>
                                    <w:t>○</w:t>
                                  </w:r>
                                  <w:r w:rsidR="006B2CDF">
                                    <w:rPr>
                                      <w:rFonts w:hint="eastAsia"/>
                                    </w:rPr>
                                    <w:t xml:space="preserve"> </w:t>
                                  </w:r>
                                  <w:proofErr w:type="spellStart"/>
                                  <w:r w:rsidR="00445649">
                                    <w:rPr>
                                      <w:b/>
                                      <w:bCs w:val="0"/>
                                      <w:sz w:val="40"/>
                                      <w:szCs w:val="40"/>
                                    </w:rPr>
                                    <w:t>Moviecats</w:t>
                                  </w:r>
                                  <w:proofErr w:type="spellEnd"/>
                                  <w:r w:rsidR="006B2CDF">
                                    <w:t xml:space="preserve"> </w:t>
                                  </w:r>
                                  <w:r w:rsidR="006B2CDF">
                                    <w:rPr>
                                      <w:rFonts w:hint="eastAsia"/>
                                    </w:rPr>
                                    <w:t>○</w:t>
                                  </w:r>
                                </w:p>
                                <w:p w14:paraId="05990236"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5EA24F" id="Cuadro de texto 26" o:spid="_x0000_s1028" type="#_x0000_t202" alt="Cuadro de texto para escribir el resumen"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" filled="f" stroked="f">
                      <v:textbox>
                        <w:txbxContent>
                          <w:p w14:paraId="3B820224" w14:textId="6927733F" w:rsidR="00814823" w:rsidRPr="00883B68" w:rsidRDefault="00814823" w:rsidP="00883B68">
                            <w:pPr>
                              <w:pStyle w:val="Citadestacada"/>
                            </w:pPr>
                            <w:r>
                              <w:rPr>
                                <w:lang w:bidi="es-ES"/>
                              </w:rPr>
                              <w:t xml:space="preserve"> </w:t>
                            </w:r>
                            <w:r w:rsidR="006B2CDF" w:rsidRPr="0012199D">
                              <w:rPr>
                                <w:rFonts w:hint="eastAsia"/>
                              </w:rPr>
                              <w:t>○</w:t>
                            </w:r>
                            <w:r w:rsidR="006B2CDF">
                              <w:rPr>
                                <w:rFonts w:hint="eastAsia"/>
                              </w:rPr>
                              <w:t xml:space="preserve"> </w:t>
                            </w:r>
                            <w:proofErr w:type="spellStart"/>
                            <w:r w:rsidR="00445649">
                              <w:rPr>
                                <w:b/>
                                <w:bCs w:val="0"/>
                                <w:sz w:val="40"/>
                                <w:szCs w:val="40"/>
                              </w:rPr>
                              <w:t>Moviecats</w:t>
                            </w:r>
                            <w:proofErr w:type="spellEnd"/>
                            <w:r w:rsidR="006B2CDF">
                              <w:t xml:space="preserve"> </w:t>
                            </w:r>
                            <w:r w:rsidR="006B2CDF">
                              <w:rPr>
                                <w:rFonts w:hint="eastAsia"/>
                              </w:rPr>
                              <w:t>○</w:t>
                            </w:r>
                          </w:p>
                          <w:p w14:paraId="05990236"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784CC3D0"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CCC6508" w14:textId="608B370A" w:rsidR="00814823" w:rsidRDefault="00814823" w:rsidP="006045D9"/>
        </w:tc>
      </w:tr>
    </w:tbl>
    <w:p w14:paraId="05E963C8" w14:textId="37B2C3A4" w:rsidR="00C13B2F" w:rsidRDefault="00C13B2F" w:rsidP="001C62C8">
      <w:pPr>
        <w:rPr>
          <w:sz w:val="24"/>
        </w:rPr>
      </w:pPr>
    </w:p>
    <w:p w14:paraId="600845D7" w14:textId="386C2C16" w:rsidR="006B2CDF" w:rsidRDefault="006B2CDF" w:rsidP="001C62C8">
      <w:pPr>
        <w:rPr>
          <w:sz w:val="24"/>
        </w:rPr>
      </w:pPr>
    </w:p>
    <w:p w14:paraId="28E41FCF" w14:textId="52A51D8B" w:rsidR="006B2CDF" w:rsidRDefault="006B2CDF" w:rsidP="001C62C8">
      <w:pPr>
        <w:rPr>
          <w:sz w:val="24"/>
        </w:rPr>
      </w:pPr>
    </w:p>
    <w:p w14:paraId="236B3311" w14:textId="6292D749" w:rsidR="006B2CDF" w:rsidRDefault="006B2CDF" w:rsidP="001C62C8">
      <w:pPr>
        <w:rPr>
          <w:sz w:val="24"/>
        </w:rPr>
      </w:pPr>
    </w:p>
    <w:p w14:paraId="3659E9A1" w14:textId="3264A4B9" w:rsidR="006B2CDF" w:rsidRDefault="006B2CDF" w:rsidP="001C62C8">
      <w:pPr>
        <w:rPr>
          <w:sz w:val="24"/>
        </w:rPr>
      </w:pPr>
    </w:p>
    <w:sdt>
      <w:sdtPr>
        <w:rPr>
          <w:rFonts w:asciiTheme="minorHAnsi" w:eastAsiaTheme="minorEastAsia" w:hAnsiTheme="minorHAnsi" w:cstheme="minorBidi"/>
          <w:b w:val="0"/>
          <w:bCs w:val="0"/>
          <w:i w:val="0"/>
          <w:color w:val="auto"/>
          <w:sz w:val="22"/>
          <w:szCs w:val="22"/>
        </w:rPr>
        <w:id w:val="1900779499"/>
        <w:docPartObj>
          <w:docPartGallery w:val="Table of Contents"/>
          <w:docPartUnique/>
        </w:docPartObj>
      </w:sdtPr>
      <w:sdtContent>
        <w:p w14:paraId="3604EF6F" w14:textId="77014A9F" w:rsidR="007D2F90" w:rsidRDefault="007D2F90">
          <w:pPr>
            <w:pStyle w:val="TtuloTDC"/>
          </w:pPr>
          <w:r>
            <w:t>Tabla de contenidos</w:t>
          </w:r>
        </w:p>
        <w:p w14:paraId="30171EE5" w14:textId="40930023" w:rsidR="00771CD5" w:rsidRDefault="007D2F90">
          <w:pPr>
            <w:pStyle w:val="TDC1"/>
            <w:tabs>
              <w:tab w:val="right" w:leader="dot" w:pos="9736"/>
            </w:tabs>
            <w:rPr>
              <w:rFonts w:cstheme="minorBidi"/>
              <w:noProof/>
            </w:rPr>
          </w:pPr>
          <w:r>
            <w:fldChar w:fldCharType="begin"/>
          </w:r>
          <w:r>
            <w:instrText xml:space="preserve"> TOC \o "1-3" \h \z \u </w:instrText>
          </w:r>
          <w:r>
            <w:fldChar w:fldCharType="separate"/>
          </w:r>
          <w:hyperlink w:anchor="_Toc102049688" w:history="1">
            <w:r w:rsidR="00771CD5" w:rsidRPr="0005162A">
              <w:rPr>
                <w:rStyle w:val="Hipervnculo"/>
                <w:b/>
                <w:noProof/>
              </w:rPr>
              <w:t>Descripción del programa</w:t>
            </w:r>
            <w:r w:rsidR="00771CD5">
              <w:rPr>
                <w:noProof/>
                <w:webHidden/>
              </w:rPr>
              <w:tab/>
            </w:r>
            <w:r w:rsidR="00771CD5">
              <w:rPr>
                <w:noProof/>
                <w:webHidden/>
              </w:rPr>
              <w:fldChar w:fldCharType="begin"/>
            </w:r>
            <w:r w:rsidR="00771CD5">
              <w:rPr>
                <w:noProof/>
                <w:webHidden/>
              </w:rPr>
              <w:instrText xml:space="preserve"> PAGEREF _Toc102049688 \h </w:instrText>
            </w:r>
            <w:r w:rsidR="00771CD5">
              <w:rPr>
                <w:noProof/>
                <w:webHidden/>
              </w:rPr>
            </w:r>
            <w:r w:rsidR="00771CD5">
              <w:rPr>
                <w:noProof/>
                <w:webHidden/>
              </w:rPr>
              <w:fldChar w:fldCharType="separate"/>
            </w:r>
            <w:r w:rsidR="00771CD5">
              <w:rPr>
                <w:noProof/>
                <w:webHidden/>
              </w:rPr>
              <w:t>2</w:t>
            </w:r>
            <w:r w:rsidR="00771CD5">
              <w:rPr>
                <w:noProof/>
                <w:webHidden/>
              </w:rPr>
              <w:fldChar w:fldCharType="end"/>
            </w:r>
          </w:hyperlink>
        </w:p>
        <w:p w14:paraId="0208FE9A" w14:textId="7FB6A183" w:rsidR="00771CD5" w:rsidRDefault="00000000">
          <w:pPr>
            <w:pStyle w:val="TDC2"/>
            <w:tabs>
              <w:tab w:val="right" w:leader="dot" w:pos="9736"/>
            </w:tabs>
            <w:rPr>
              <w:rFonts w:cstheme="minorBidi"/>
              <w:noProof/>
            </w:rPr>
          </w:pPr>
          <w:hyperlink w:anchor="_Toc102049689" w:history="1">
            <w:r w:rsidR="00771CD5" w:rsidRPr="0005162A">
              <w:rPr>
                <w:rStyle w:val="Hipervnculo"/>
                <w:noProof/>
              </w:rPr>
              <w:t>REQUERIMIENTOS DEL SISTEMA</w:t>
            </w:r>
            <w:r w:rsidR="00771CD5">
              <w:rPr>
                <w:noProof/>
                <w:webHidden/>
              </w:rPr>
              <w:tab/>
            </w:r>
            <w:r w:rsidR="00771CD5">
              <w:rPr>
                <w:noProof/>
                <w:webHidden/>
              </w:rPr>
              <w:fldChar w:fldCharType="begin"/>
            </w:r>
            <w:r w:rsidR="00771CD5">
              <w:rPr>
                <w:noProof/>
                <w:webHidden/>
              </w:rPr>
              <w:instrText xml:space="preserve"> PAGEREF _Toc102049689 \h </w:instrText>
            </w:r>
            <w:r w:rsidR="00771CD5">
              <w:rPr>
                <w:noProof/>
                <w:webHidden/>
              </w:rPr>
            </w:r>
            <w:r w:rsidR="00771CD5">
              <w:rPr>
                <w:noProof/>
                <w:webHidden/>
              </w:rPr>
              <w:fldChar w:fldCharType="separate"/>
            </w:r>
            <w:r w:rsidR="00771CD5">
              <w:rPr>
                <w:noProof/>
                <w:webHidden/>
              </w:rPr>
              <w:t>2</w:t>
            </w:r>
            <w:r w:rsidR="00771CD5">
              <w:rPr>
                <w:noProof/>
                <w:webHidden/>
              </w:rPr>
              <w:fldChar w:fldCharType="end"/>
            </w:r>
          </w:hyperlink>
        </w:p>
        <w:p w14:paraId="4A64A1FF" w14:textId="2E1C1165" w:rsidR="007D2F90" w:rsidRPr="007D2F90" w:rsidRDefault="007D2F90" w:rsidP="001C62C8">
          <w:r>
            <w:rPr>
              <w:b/>
              <w:bCs/>
            </w:rPr>
            <w:fldChar w:fldCharType="end"/>
          </w:r>
        </w:p>
      </w:sdtContent>
    </w:sdt>
    <w:p w14:paraId="637B3809" w14:textId="0598785D" w:rsidR="007D2F90" w:rsidRDefault="007D2F90" w:rsidP="001C62C8">
      <w:pPr>
        <w:rPr>
          <w:sz w:val="24"/>
        </w:rPr>
      </w:pPr>
    </w:p>
    <w:p w14:paraId="454E4753" w14:textId="67131630" w:rsidR="007D2F90" w:rsidRDefault="007D2F90" w:rsidP="001C62C8">
      <w:pPr>
        <w:rPr>
          <w:sz w:val="24"/>
        </w:rPr>
      </w:pPr>
    </w:p>
    <w:p w14:paraId="624723E0" w14:textId="4D2819F8" w:rsidR="007D2F90" w:rsidRDefault="007D2F90" w:rsidP="001C62C8">
      <w:pPr>
        <w:rPr>
          <w:sz w:val="24"/>
        </w:rPr>
      </w:pPr>
    </w:p>
    <w:p w14:paraId="16791AA9" w14:textId="6EDDA4EE" w:rsidR="007D2F90" w:rsidRDefault="007D2F90" w:rsidP="001C62C8">
      <w:pPr>
        <w:rPr>
          <w:sz w:val="24"/>
        </w:rPr>
      </w:pPr>
    </w:p>
    <w:p w14:paraId="480D2C4E" w14:textId="6A065706" w:rsidR="007D2F90" w:rsidRDefault="007D2F90" w:rsidP="001C62C8">
      <w:pPr>
        <w:rPr>
          <w:sz w:val="24"/>
        </w:rPr>
      </w:pPr>
    </w:p>
    <w:p w14:paraId="1045607E" w14:textId="0885C981" w:rsidR="007D2F90" w:rsidRDefault="007D2F90" w:rsidP="001C62C8">
      <w:pPr>
        <w:rPr>
          <w:sz w:val="24"/>
        </w:rPr>
      </w:pPr>
    </w:p>
    <w:p w14:paraId="0F900AB8" w14:textId="4DAF7F34" w:rsidR="007D2F90" w:rsidRDefault="007D2F90" w:rsidP="001C62C8">
      <w:pPr>
        <w:rPr>
          <w:sz w:val="24"/>
        </w:rPr>
      </w:pPr>
    </w:p>
    <w:p w14:paraId="60AFC1E2" w14:textId="6F86CA6F" w:rsidR="007D2F90" w:rsidRDefault="007D2F90" w:rsidP="001C62C8">
      <w:pPr>
        <w:rPr>
          <w:sz w:val="24"/>
        </w:rPr>
      </w:pPr>
    </w:p>
    <w:p w14:paraId="2110FC96" w14:textId="66FDFEA2" w:rsidR="007D2F90" w:rsidRDefault="007D2F90" w:rsidP="001C62C8">
      <w:pPr>
        <w:rPr>
          <w:sz w:val="24"/>
        </w:rPr>
      </w:pPr>
    </w:p>
    <w:p w14:paraId="391E7501" w14:textId="19D25BCA" w:rsidR="007D2F90" w:rsidRDefault="007D2F90" w:rsidP="001C62C8">
      <w:pPr>
        <w:rPr>
          <w:sz w:val="24"/>
        </w:rPr>
      </w:pPr>
    </w:p>
    <w:p w14:paraId="36180BC1" w14:textId="209D8D71" w:rsidR="007D2F90" w:rsidRDefault="007D2F90" w:rsidP="001C62C8">
      <w:pPr>
        <w:rPr>
          <w:sz w:val="24"/>
        </w:rPr>
      </w:pPr>
    </w:p>
    <w:p w14:paraId="5747FC7E" w14:textId="1D84D688" w:rsidR="007D2F90" w:rsidRDefault="007D2F90" w:rsidP="001C62C8">
      <w:pPr>
        <w:rPr>
          <w:sz w:val="24"/>
        </w:rPr>
      </w:pPr>
    </w:p>
    <w:p w14:paraId="0C26E325" w14:textId="1BA5E604" w:rsidR="007D2F90" w:rsidRDefault="007D2F90" w:rsidP="001C62C8">
      <w:pPr>
        <w:rPr>
          <w:sz w:val="24"/>
        </w:rPr>
      </w:pPr>
    </w:p>
    <w:p w14:paraId="4675F647" w14:textId="177CCC43" w:rsidR="007D2F90" w:rsidRDefault="007D2F90" w:rsidP="001C62C8">
      <w:pPr>
        <w:rPr>
          <w:sz w:val="24"/>
        </w:rPr>
      </w:pPr>
    </w:p>
    <w:p w14:paraId="29B4DEB0" w14:textId="1A8421DD" w:rsidR="007D2F90" w:rsidRDefault="007D2F90" w:rsidP="001C62C8">
      <w:pPr>
        <w:rPr>
          <w:sz w:val="24"/>
        </w:rPr>
      </w:pPr>
    </w:p>
    <w:p w14:paraId="5A13E84F" w14:textId="0578728E" w:rsidR="007D2F90" w:rsidRDefault="007D2F90" w:rsidP="001C62C8">
      <w:pPr>
        <w:rPr>
          <w:sz w:val="24"/>
        </w:rPr>
      </w:pPr>
    </w:p>
    <w:p w14:paraId="78CF71B9" w14:textId="72C2870C" w:rsidR="007D2F90" w:rsidRDefault="007D2F90" w:rsidP="001C62C8">
      <w:pPr>
        <w:rPr>
          <w:sz w:val="24"/>
        </w:rPr>
      </w:pPr>
    </w:p>
    <w:p w14:paraId="2BC3D803" w14:textId="77777777" w:rsidR="007D2F90" w:rsidRDefault="007D2F90" w:rsidP="001C62C8">
      <w:pPr>
        <w:rPr>
          <w:sz w:val="24"/>
        </w:rPr>
      </w:pPr>
    </w:p>
    <w:p w14:paraId="57959927" w14:textId="1EFBC410" w:rsidR="003A5E61" w:rsidRDefault="003A5E61" w:rsidP="00445649"/>
    <w:p w14:paraId="3B9D633E" w14:textId="49A2B112" w:rsidR="00445649" w:rsidRDefault="00445649" w:rsidP="00445649">
      <w:pPr>
        <w:pStyle w:val="Ttulo1"/>
      </w:pPr>
      <w:r>
        <w:lastRenderedPageBreak/>
        <w:t>REQUERIMIENTOS DEL SISTEMA</w:t>
      </w:r>
    </w:p>
    <w:p w14:paraId="016FE991" w14:textId="3D6013FA" w:rsidR="00445649" w:rsidRDefault="00445649" w:rsidP="00445649"/>
    <w:p w14:paraId="29EB2F6C" w14:textId="26D65246" w:rsidR="00445649" w:rsidRDefault="00445649" w:rsidP="00445649">
      <w:pPr>
        <w:pStyle w:val="Ttulo1"/>
      </w:pPr>
      <w:r>
        <w:t>ESTRUCTURAS DE DATOS</w:t>
      </w:r>
    </w:p>
    <w:p w14:paraId="071F1489" w14:textId="74148597" w:rsidR="00445649" w:rsidRDefault="00445649" w:rsidP="00445649">
      <w:pPr>
        <w:pStyle w:val="Ttulo2"/>
      </w:pPr>
      <w:r>
        <w:t>Lista simplemente enlazada</w:t>
      </w:r>
    </w:p>
    <w:p w14:paraId="5255F98D" w14:textId="47536E43" w:rsidR="00445649" w:rsidRDefault="00445649" w:rsidP="00445649"/>
    <w:p w14:paraId="66B9EA96" w14:textId="562FC05C" w:rsidR="00445649" w:rsidRDefault="00445649" w:rsidP="00445649">
      <w:pPr>
        <w:pStyle w:val="Ttulo2"/>
      </w:pPr>
      <w:r>
        <w:t>Árbol Binario de Búsqueda</w:t>
      </w:r>
    </w:p>
    <w:p w14:paraId="00F3710D" w14:textId="2CB5B5C2" w:rsidR="00445649" w:rsidRDefault="00445649" w:rsidP="00445649">
      <w:pPr>
        <w:pStyle w:val="Ttulo3"/>
      </w:pPr>
      <w:r>
        <w:t>Inserción</w:t>
      </w:r>
    </w:p>
    <w:p w14:paraId="14C476AB" w14:textId="292FE19B" w:rsidR="00445649" w:rsidRDefault="00D279F6" w:rsidP="00527CCB">
      <w:pPr>
        <w:pStyle w:val="Prrafodelista"/>
        <w:numPr>
          <w:ilvl w:val="0"/>
          <w:numId w:val="21"/>
        </w:numPr>
        <w:jc w:val="both"/>
      </w:pPr>
      <w:proofErr w:type="spellStart"/>
      <w:r w:rsidRPr="00D279F6">
        <w:rPr>
          <w:b/>
          <w:bCs/>
        </w:rPr>
        <w:t>AgregarR</w:t>
      </w:r>
      <w:proofErr w:type="spellEnd"/>
      <w:r w:rsidRPr="00D279F6">
        <w:rPr>
          <w:b/>
          <w:bCs/>
        </w:rPr>
        <w:t>:</w:t>
      </w:r>
      <w:r>
        <w:t xml:space="preserve"> Método que inicialmente recibe el valor que se insertará y el valor de su raíz </w:t>
      </w:r>
      <w:r w:rsidR="00A65CB5">
        <w:t xml:space="preserve">el cual irá </w:t>
      </w:r>
      <w:r>
        <w:t>cambiando (aumentando el número de nodos) después de insertar este nuevo valor.</w:t>
      </w:r>
    </w:p>
    <w:p w14:paraId="6C14D64B" w14:textId="77777777" w:rsidR="00D279F6" w:rsidRDefault="00D279F6" w:rsidP="00D279F6">
      <w:pPr>
        <w:pStyle w:val="Prrafodelista"/>
        <w:numPr>
          <w:ilvl w:val="0"/>
          <w:numId w:val="21"/>
        </w:numPr>
      </w:pPr>
      <w:r>
        <w:rPr>
          <w:b/>
          <w:bCs/>
        </w:rPr>
        <w:t>Agregar:</w:t>
      </w:r>
      <w:r>
        <w:t xml:space="preserve"> </w:t>
      </w:r>
    </w:p>
    <w:p w14:paraId="4DDB1C51" w14:textId="77777777" w:rsidR="00D279F6" w:rsidRDefault="00D279F6" w:rsidP="00527CCB">
      <w:pPr>
        <w:pStyle w:val="Prrafodelista"/>
        <w:numPr>
          <w:ilvl w:val="1"/>
          <w:numId w:val="21"/>
        </w:numPr>
        <w:jc w:val="both"/>
      </w:pPr>
      <w:r>
        <w:t xml:space="preserve">Si no existe la raíz, retorna el valor en forma de nodo y ahora la raíz será este nodo. </w:t>
      </w:r>
    </w:p>
    <w:p w14:paraId="5F608ABC" w14:textId="0AD1E9A9" w:rsidR="00D279F6" w:rsidRDefault="00D279F6" w:rsidP="00527CCB">
      <w:pPr>
        <w:pStyle w:val="Prrafodelista"/>
        <w:numPr>
          <w:ilvl w:val="1"/>
          <w:numId w:val="21"/>
        </w:numPr>
        <w:jc w:val="both"/>
      </w:pPr>
      <w:r>
        <w:t>Si ya hay una raíz se compara su valor (</w:t>
      </w:r>
      <w:proofErr w:type="spellStart"/>
      <w:r>
        <w:t>dni</w:t>
      </w:r>
      <w:proofErr w:type="spellEnd"/>
      <w:r>
        <w:t>) con el del nuevo nodo que se quiere agregar y se hace una función recursiva.</w:t>
      </w:r>
    </w:p>
    <w:p w14:paraId="6F089566" w14:textId="187FCAA7" w:rsidR="00D279F6" w:rsidRDefault="00D279F6" w:rsidP="00527CCB">
      <w:pPr>
        <w:pStyle w:val="Prrafodelista"/>
        <w:numPr>
          <w:ilvl w:val="2"/>
          <w:numId w:val="21"/>
        </w:numPr>
        <w:jc w:val="both"/>
      </w:pPr>
      <w:r>
        <w:t>Si es menor, se verifica si el nodo izquierdo es nulo</w:t>
      </w:r>
      <w:r w:rsidR="00527CCB">
        <w:t xml:space="preserve"> (utilizando la función </w:t>
      </w:r>
      <w:proofErr w:type="gramStart"/>
      <w:r w:rsidR="00527CCB">
        <w:t>agregar</w:t>
      </w:r>
      <w:proofErr w:type="gramEnd"/>
      <w:r w:rsidR="00527CCB">
        <w:t xml:space="preserve"> pero como parámetro el nodo izquierdo al nodo actual)</w:t>
      </w:r>
      <w:r>
        <w:t>, si lo es se asigna el nuevo nodo a la izquierda del nodo padre, si no es nulo se sigue haciendo la comparación hasta que el nodo izquierdo al nodo actual sea nulo (significaría que ya llegó al último nivel).</w:t>
      </w:r>
    </w:p>
    <w:p w14:paraId="3282F54A" w14:textId="770FFB29" w:rsidR="00D279F6" w:rsidRDefault="00D279F6" w:rsidP="00527CCB">
      <w:pPr>
        <w:pStyle w:val="Prrafodelista"/>
        <w:numPr>
          <w:ilvl w:val="2"/>
          <w:numId w:val="21"/>
        </w:numPr>
        <w:jc w:val="both"/>
      </w:pPr>
      <w:r>
        <w:t>Si es mayor, se verifica si el nodo derecho es nulo</w:t>
      </w:r>
      <w:r w:rsidR="00527CCB">
        <w:t xml:space="preserve"> </w:t>
      </w:r>
      <w:r w:rsidR="00527CCB">
        <w:t xml:space="preserve">(utilizando la función </w:t>
      </w:r>
      <w:proofErr w:type="gramStart"/>
      <w:r w:rsidR="00527CCB">
        <w:t>agregar</w:t>
      </w:r>
      <w:proofErr w:type="gramEnd"/>
      <w:r w:rsidR="00527CCB">
        <w:t xml:space="preserve"> pero como parámetro el nodo izquierdo al nodo actual)</w:t>
      </w:r>
      <w:r>
        <w:t>, si lo es se asigna el nuevo nodo a la derecha del nodo padre, si no es nulo se sigue haciendo la comparación hasta que el nodo derecho al nodo actual sea nulo (significaría que ya llegó al último nivel).</w:t>
      </w:r>
    </w:p>
    <w:p w14:paraId="30B3F64B" w14:textId="3B23596B" w:rsidR="00D279F6" w:rsidRDefault="00D279F6" w:rsidP="00D279F6">
      <w:pPr>
        <w:ind w:left="720"/>
      </w:pPr>
      <w:r>
        <w:t xml:space="preserve">Al final se retorna el </w:t>
      </w:r>
      <w:r w:rsidR="006E18AC">
        <w:t>nodo inicial (la cabeza) pero con el nuevo nodo ya insertado en la posición correspondiente</w:t>
      </w:r>
      <w:r w:rsidR="00527CCB">
        <w:t xml:space="preserve"> y todos los demás nodos que tenía hasta antes de la inserción.</w:t>
      </w:r>
    </w:p>
    <w:p w14:paraId="5FE8F18A" w14:textId="40194049" w:rsidR="00AD5B1E" w:rsidRDefault="00AD5B1E" w:rsidP="00AD5B1E">
      <w:pPr>
        <w:pStyle w:val="Ttulo3"/>
      </w:pPr>
      <w:proofErr w:type="spellStart"/>
      <w:r>
        <w:t>Graficación</w:t>
      </w:r>
      <w:proofErr w:type="spellEnd"/>
    </w:p>
    <w:p w14:paraId="562A2BB8" w14:textId="0A790607" w:rsidR="00527CCB" w:rsidRDefault="00527CCB" w:rsidP="00AD5B1E">
      <w:pPr>
        <w:jc w:val="both"/>
      </w:pPr>
      <w:r>
        <w:t xml:space="preserve">Utilizando </w:t>
      </w:r>
      <w:proofErr w:type="spellStart"/>
      <w:r>
        <w:t>graphviz</w:t>
      </w:r>
      <w:proofErr w:type="spellEnd"/>
      <w:r>
        <w:t xml:space="preserve"> y d3 para renderizar el archivo </w:t>
      </w:r>
      <w:proofErr w:type="spellStart"/>
      <w:r>
        <w:t>dot</w:t>
      </w:r>
      <w:proofErr w:type="spellEnd"/>
      <w:r>
        <w:t xml:space="preserve"> – primero se verifica si el nodo que se pasa como parámetro (primeramente, la raíz) es nulo, en caso de ser así no se agrega nada a </w:t>
      </w:r>
      <w:proofErr w:type="spellStart"/>
      <w:r>
        <w:t>dot</w:t>
      </w:r>
      <w:proofErr w:type="spellEnd"/>
      <w:r>
        <w:t xml:space="preserve">. Si existe se va recorriendo el árbol viendo si el nodo actual tiene un valor a su derecha e izquierda y dependiendo de si tiene uno de los dos hijos o los dos se le agregan las etiquetas &lt;C#&gt; al nodo actual para así apuntarlos gráficamente. </w:t>
      </w:r>
      <w:r w:rsidR="00AD5B1E">
        <w:t>El mismo proceso se realiza recursivamente para cada nodo del árbol.</w:t>
      </w:r>
    </w:p>
    <w:p w14:paraId="5BE8E3E2" w14:textId="54AA98A0" w:rsidR="00AD5B1E" w:rsidRDefault="00AD5B1E" w:rsidP="00AD5B1E">
      <w:pPr>
        <w:pStyle w:val="Ttulo3"/>
      </w:pPr>
      <w:r w:rsidRPr="00AD5B1E">
        <w:t>Ordenamientos</w:t>
      </w:r>
    </w:p>
    <w:p w14:paraId="2FAE09B8" w14:textId="42DAAE7A" w:rsidR="00AD5B1E" w:rsidRDefault="00AD5B1E" w:rsidP="00AD5B1E">
      <w:r>
        <w:t xml:space="preserve">Únicamente se hace un recorrido del árbol dependiendo del tipo de ordenamiento. Al pasar por el nodo actual se hace uso de la función </w:t>
      </w:r>
      <w:proofErr w:type="spellStart"/>
      <w:r>
        <w:t>newDiv</w:t>
      </w:r>
      <w:proofErr w:type="spellEnd"/>
      <w:r>
        <w:t xml:space="preserve"> que retorna el código HTML que tendrá el </w:t>
      </w:r>
      <w:proofErr w:type="spellStart"/>
      <w:r>
        <w:t>div</w:t>
      </w:r>
      <w:proofErr w:type="spellEnd"/>
      <w:r>
        <w:t xml:space="preserve"> del actor en el HTML. Su visualización inicial en el HTML es en el archivo Pages, función </w:t>
      </w:r>
      <w:proofErr w:type="spellStart"/>
      <w:r>
        <w:t>showActors</w:t>
      </w:r>
      <w:proofErr w:type="spellEnd"/>
      <w:r>
        <w:t xml:space="preserve"> donde se muestran en </w:t>
      </w:r>
      <w:proofErr w:type="spellStart"/>
      <w:r>
        <w:t>postorden</w:t>
      </w:r>
      <w:proofErr w:type="spellEnd"/>
      <w:r>
        <w:t>.</w:t>
      </w:r>
    </w:p>
    <w:p w14:paraId="5A644700" w14:textId="5404AC2E" w:rsidR="00AD5B1E" w:rsidRDefault="00AD5B1E" w:rsidP="00AD5B1E"/>
    <w:p w14:paraId="498807DC" w14:textId="22DFE632" w:rsidR="001A204D" w:rsidRDefault="00AD5B1E" w:rsidP="00861F5D">
      <w:pPr>
        <w:pStyle w:val="Ttulo2"/>
      </w:pPr>
      <w:r>
        <w:lastRenderedPageBreak/>
        <w:t>Árbol AVL</w:t>
      </w:r>
    </w:p>
    <w:p w14:paraId="032924ED" w14:textId="508C1D67" w:rsidR="00AD5B1E" w:rsidRDefault="00AD5B1E" w:rsidP="00AD5B1E">
      <w:r>
        <w:rPr>
          <w:noProof/>
        </w:rPr>
        <w:drawing>
          <wp:inline distT="0" distB="0" distL="0" distR="0" wp14:anchorId="3EA34AA6" wp14:editId="1EED5960">
            <wp:extent cx="6188710" cy="3383280"/>
            <wp:effectExtent l="0" t="0" r="2540" b="7620"/>
            <wp:docPr id="1" name="Imagen 1" descr="Gráfico, Gráfico de dispersión,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 Gráfico de burbuj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88710" cy="3383280"/>
                    </a:xfrm>
                    <a:prstGeom prst="rect">
                      <a:avLst/>
                    </a:prstGeom>
                  </pic:spPr>
                </pic:pic>
              </a:graphicData>
            </a:graphic>
          </wp:inline>
        </w:drawing>
      </w:r>
    </w:p>
    <w:p w14:paraId="2A50CDC3" w14:textId="205BD61B" w:rsidR="00A65CB5" w:rsidRDefault="00A65CB5" w:rsidP="00A65CB5">
      <w:pPr>
        <w:pStyle w:val="Ttulo3"/>
      </w:pPr>
      <w:r>
        <w:t>Inserción</w:t>
      </w:r>
    </w:p>
    <w:p w14:paraId="7E31946F" w14:textId="2CEECED4" w:rsidR="00A65CB5" w:rsidRDefault="00A65CB5" w:rsidP="00A65CB5">
      <w:pPr>
        <w:pStyle w:val="Prrafodelista"/>
        <w:numPr>
          <w:ilvl w:val="0"/>
          <w:numId w:val="23"/>
        </w:numPr>
      </w:pPr>
      <w:proofErr w:type="spellStart"/>
      <w:r>
        <w:rPr>
          <w:b/>
          <w:bCs/>
        </w:rPr>
        <w:t>agregarNodo</w:t>
      </w:r>
      <w:proofErr w:type="spellEnd"/>
      <w:r>
        <w:rPr>
          <w:b/>
          <w:bCs/>
        </w:rPr>
        <w:t xml:space="preserve">: </w:t>
      </w:r>
      <w:r>
        <w:t xml:space="preserve">Método que inicialmente recibe el valor que se insertará y el valor de su raíz </w:t>
      </w:r>
      <w:r>
        <w:t>el cual irá</w:t>
      </w:r>
      <w:r>
        <w:t xml:space="preserve"> cambiando (aumentando el número de nodos) después de insertar este nuevo valor.</w:t>
      </w:r>
    </w:p>
    <w:p w14:paraId="6081547C" w14:textId="08068B3E" w:rsidR="00A65CB5" w:rsidRDefault="00A65CB5" w:rsidP="00A65CB5">
      <w:pPr>
        <w:pStyle w:val="Prrafodelista"/>
        <w:numPr>
          <w:ilvl w:val="0"/>
          <w:numId w:val="23"/>
        </w:numPr>
      </w:pPr>
      <w:r>
        <w:rPr>
          <w:b/>
          <w:bCs/>
        </w:rPr>
        <w:t>Agregar:</w:t>
      </w:r>
      <w:r>
        <w:t xml:space="preserve"> </w:t>
      </w:r>
    </w:p>
    <w:p w14:paraId="0A4FB3E5" w14:textId="77777777" w:rsidR="00A65CB5" w:rsidRDefault="00A65CB5" w:rsidP="00A65CB5">
      <w:pPr>
        <w:pStyle w:val="Prrafodelista"/>
        <w:numPr>
          <w:ilvl w:val="1"/>
          <w:numId w:val="23"/>
        </w:numPr>
        <w:jc w:val="both"/>
      </w:pPr>
      <w:r>
        <w:t xml:space="preserve">Si no existe la raíz, retorna el valor en forma de nodo y ahora la raíz será este nodo. </w:t>
      </w:r>
    </w:p>
    <w:p w14:paraId="7E186E62" w14:textId="16B02777" w:rsidR="00A65CB5" w:rsidRDefault="00A65CB5" w:rsidP="00A65CB5">
      <w:pPr>
        <w:pStyle w:val="Prrafodelista"/>
        <w:numPr>
          <w:ilvl w:val="1"/>
          <w:numId w:val="23"/>
        </w:numPr>
        <w:jc w:val="both"/>
      </w:pPr>
      <w:r>
        <w:t>Si ya hay una raíz se compara su valor (</w:t>
      </w:r>
      <w:r>
        <w:t>id</w:t>
      </w:r>
      <w:r>
        <w:t>) con el del nuevo nodo que se quiere agregar y se hace una función recursiva.</w:t>
      </w:r>
    </w:p>
    <w:p w14:paraId="7EE6C4F0" w14:textId="146BE143" w:rsidR="00A65CB5" w:rsidRDefault="00A65CB5" w:rsidP="00A65CB5">
      <w:pPr>
        <w:pStyle w:val="Prrafodelista"/>
        <w:numPr>
          <w:ilvl w:val="2"/>
          <w:numId w:val="23"/>
        </w:numPr>
        <w:jc w:val="both"/>
      </w:pPr>
      <w:r>
        <w:t xml:space="preserve">Si es menor, </w:t>
      </w:r>
      <w:r>
        <w:t xml:space="preserve">se verifica si el nodo izquierdo es nulo (utilizando la función </w:t>
      </w:r>
      <w:proofErr w:type="gramStart"/>
      <w:r>
        <w:t>agregar</w:t>
      </w:r>
      <w:proofErr w:type="gramEnd"/>
      <w:r>
        <w:t xml:space="preserve"> pero como parámetro el nodo izquierdo al nodo actual), si lo es se </w:t>
      </w:r>
      <w:r>
        <w:t xml:space="preserve">verifica la altura que tendrá el nodo restando la altura del nodo derecho – la altura del nodo izquierdo. En caso de que el resultado sea -2, significará que el árbol no está balanceado y tendrá que hacerse otra verificación. </w:t>
      </w:r>
    </w:p>
    <w:p w14:paraId="09AD8E73" w14:textId="5A552195" w:rsidR="00A65CB5" w:rsidRDefault="00A65CB5" w:rsidP="00A65CB5">
      <w:pPr>
        <w:pStyle w:val="Prrafodelista"/>
        <w:ind w:left="2160" w:firstLine="0"/>
        <w:jc w:val="both"/>
      </w:pPr>
      <w:r>
        <w:t>Si el valor del id actual es menor al id del nodo izquierdo al actual, significará que el desbalanceo viene de la izquierda por lo que tendrá que hacerse una rotación simple a la izquierda (figura 1. derecha arriba). Si el valor es mayor, el desbalanceo viene de la derecha por lo que será necesaria una rotación doble a la izquierda (figura 1. Izquierda arriba).</w:t>
      </w:r>
    </w:p>
    <w:p w14:paraId="610A5321" w14:textId="0468926C" w:rsidR="00A65CB5" w:rsidRDefault="00A65CB5" w:rsidP="00A65CB5">
      <w:pPr>
        <w:pStyle w:val="Prrafodelista"/>
        <w:numPr>
          <w:ilvl w:val="2"/>
          <w:numId w:val="23"/>
        </w:numPr>
        <w:jc w:val="both"/>
      </w:pPr>
      <w:r>
        <w:t xml:space="preserve">Si es </w:t>
      </w:r>
      <w:r>
        <w:t>mayor</w:t>
      </w:r>
      <w:r>
        <w:t xml:space="preserve">, se verifica si el nodo </w:t>
      </w:r>
      <w:r w:rsidR="002F53CA">
        <w:t>derecho</w:t>
      </w:r>
      <w:r>
        <w:t xml:space="preserve"> es nulo (utilizando la función </w:t>
      </w:r>
      <w:proofErr w:type="gramStart"/>
      <w:r>
        <w:t>agregar</w:t>
      </w:r>
      <w:proofErr w:type="gramEnd"/>
      <w:r>
        <w:t xml:space="preserve"> pero como parámetro el nodo </w:t>
      </w:r>
      <w:r w:rsidR="002F53CA">
        <w:t>derecho</w:t>
      </w:r>
      <w:r>
        <w:t xml:space="preserve"> al nodo actual), si lo es se verifica la altura que tendrá el nodo restando la altura del nodo derecho – la altura del nodo izquierdo. En caso de que el resultado sea 2, significará que el árbol no está balanceado y tendrá que hacerse otra verificación. </w:t>
      </w:r>
    </w:p>
    <w:p w14:paraId="3DF5E6DE" w14:textId="074B0E8A" w:rsidR="002F53CA" w:rsidRDefault="00A65CB5" w:rsidP="002F53CA">
      <w:pPr>
        <w:pStyle w:val="Prrafodelista"/>
        <w:ind w:left="2160" w:firstLine="0"/>
        <w:jc w:val="both"/>
      </w:pPr>
      <w:r>
        <w:t xml:space="preserve">Si el valor del id actual es </w:t>
      </w:r>
      <w:r w:rsidR="002F53CA">
        <w:t>mayor</w:t>
      </w:r>
      <w:r>
        <w:t xml:space="preserve"> al id del nodo </w:t>
      </w:r>
      <w:r w:rsidR="002F53CA">
        <w:t>derecho</w:t>
      </w:r>
      <w:r>
        <w:t xml:space="preserve"> al actual, significará que </w:t>
      </w:r>
      <w:r w:rsidR="002F53CA">
        <w:t xml:space="preserve">el desbalanceo </w:t>
      </w:r>
      <w:r>
        <w:t xml:space="preserve">viene de la </w:t>
      </w:r>
      <w:r w:rsidR="002F53CA">
        <w:t>derecha</w:t>
      </w:r>
      <w:r>
        <w:t xml:space="preserve"> por lo que tendrá que hacerse una rotación simple a la </w:t>
      </w:r>
      <w:r w:rsidR="002F53CA">
        <w:t>derecha</w:t>
      </w:r>
      <w:r>
        <w:t xml:space="preserve"> (figura 1. derecha </w:t>
      </w:r>
      <w:r w:rsidR="002F53CA">
        <w:t>abajo</w:t>
      </w:r>
      <w:r>
        <w:t xml:space="preserve">). Si el valor es </w:t>
      </w:r>
      <w:r w:rsidR="002F53CA">
        <w:lastRenderedPageBreak/>
        <w:t>menor</w:t>
      </w:r>
      <w:r>
        <w:t xml:space="preserve">, </w:t>
      </w:r>
      <w:r w:rsidR="002F53CA">
        <w:t>el desbalanceo viene</w:t>
      </w:r>
      <w:r>
        <w:t xml:space="preserve"> de la </w:t>
      </w:r>
      <w:r w:rsidR="002F53CA">
        <w:t>izquierda</w:t>
      </w:r>
      <w:r>
        <w:t xml:space="preserve"> por lo que será necesaria una rotación doble a la </w:t>
      </w:r>
      <w:r w:rsidR="002F53CA">
        <w:t>derecha</w:t>
      </w:r>
      <w:r>
        <w:t xml:space="preserve"> (figura 1. Izquierda </w:t>
      </w:r>
      <w:r w:rsidR="002F53CA">
        <w:t>abajo</w:t>
      </w:r>
      <w:r>
        <w:t>).</w:t>
      </w:r>
    </w:p>
    <w:p w14:paraId="7D0745D1" w14:textId="7EF1E3DB" w:rsidR="002F53CA" w:rsidRDefault="002F53CA" w:rsidP="002F53CA">
      <w:pPr>
        <w:pStyle w:val="Prrafodelista"/>
        <w:numPr>
          <w:ilvl w:val="2"/>
          <w:numId w:val="23"/>
        </w:numPr>
        <w:jc w:val="both"/>
      </w:pPr>
      <w:r>
        <w:t xml:space="preserve">Si </w:t>
      </w:r>
      <w:r>
        <w:t>no es mayor ni menor, significará que está repetido por lo que solo se asigna nuevamente el valor al nodo.</w:t>
      </w:r>
    </w:p>
    <w:p w14:paraId="20BF470A" w14:textId="1B466568" w:rsidR="002F53CA" w:rsidRDefault="002F53CA" w:rsidP="002F53CA">
      <w:pPr>
        <w:pStyle w:val="Prrafodelista"/>
        <w:ind w:left="720" w:firstLine="0"/>
        <w:jc w:val="both"/>
      </w:pPr>
      <w:r>
        <w:t xml:space="preserve">Se cambia el atributo de altura del nodo con el método de </w:t>
      </w:r>
      <w:proofErr w:type="spellStart"/>
      <w:r>
        <w:t>maxheight</w:t>
      </w:r>
      <w:proofErr w:type="spellEnd"/>
      <w:r>
        <w:t xml:space="preserve"> sumándole 1 ya que se agregó un nuevo nodo. Se retorna el nodo con todos los nuevos nodos agregados al árbol.</w:t>
      </w:r>
    </w:p>
    <w:p w14:paraId="76AD0FD5" w14:textId="77777777" w:rsidR="002F53CA" w:rsidRDefault="002F53CA" w:rsidP="002F53CA">
      <w:pPr>
        <w:pStyle w:val="Prrafodelista"/>
        <w:ind w:left="720" w:firstLine="0"/>
        <w:jc w:val="both"/>
      </w:pPr>
    </w:p>
    <w:p w14:paraId="46F4FFD0" w14:textId="4006ABD9" w:rsidR="00E56F9C" w:rsidRPr="00E56F9C" w:rsidRDefault="002F53CA" w:rsidP="00E56F9C">
      <w:pPr>
        <w:pStyle w:val="Ttulo3"/>
      </w:pPr>
      <w:r>
        <w:t>Rotaciones</w:t>
      </w:r>
    </w:p>
    <w:p w14:paraId="65797FB3" w14:textId="6CC874D6" w:rsidR="002F53CA" w:rsidRDefault="002F53CA" w:rsidP="002F53CA">
      <w:pPr>
        <w:pStyle w:val="Prrafodelista"/>
        <w:numPr>
          <w:ilvl w:val="0"/>
          <w:numId w:val="25"/>
        </w:numPr>
        <w:jc w:val="both"/>
      </w:pPr>
      <w:r>
        <w:rPr>
          <w:b/>
          <w:bCs/>
        </w:rPr>
        <w:t xml:space="preserve">Rotación simple a la izquierda: </w:t>
      </w:r>
      <w:r>
        <w:t>Figura 1 – izquierda arriba. Recibe como parámetro un nodo, que al ver la figura será el nodo Z y hace uso de un auxiliar que será el nodo Y.</w:t>
      </w:r>
    </w:p>
    <w:p w14:paraId="44D5A545" w14:textId="0E9A1D6C" w:rsidR="00E56F9C" w:rsidRDefault="002F53CA" w:rsidP="00E56F9C">
      <w:pPr>
        <w:pStyle w:val="Prrafodelista"/>
        <w:ind w:left="720" w:firstLine="0"/>
        <w:jc w:val="both"/>
      </w:pPr>
      <w:r>
        <w:t>Primero se hace el cambio de hijos, el hijo derecho del nodo auxiliar Y pasa a ser el hijo derecho del nodo Z y el nodo Z pasa a ser el hijo derecho del nodo auxiliar. Se asignan las nuevas alturas de ambos nodos que ahora son parte de un árbol balanceado sumando 1. Por último, ahora el nodo en el nivel superior de la rotación será el nodo auxiliar por lo que se retorna este.</w:t>
      </w:r>
    </w:p>
    <w:p w14:paraId="50F0EB1B" w14:textId="551812AE" w:rsidR="002F53CA" w:rsidRDefault="002F53CA" w:rsidP="002F53CA">
      <w:pPr>
        <w:pStyle w:val="Prrafodelista"/>
        <w:numPr>
          <w:ilvl w:val="0"/>
          <w:numId w:val="25"/>
        </w:numPr>
        <w:jc w:val="both"/>
      </w:pPr>
      <w:r>
        <w:rPr>
          <w:b/>
          <w:bCs/>
        </w:rPr>
        <w:t xml:space="preserve">Rotación simple a la </w:t>
      </w:r>
      <w:r>
        <w:rPr>
          <w:b/>
          <w:bCs/>
        </w:rPr>
        <w:t>derecha</w:t>
      </w:r>
      <w:r>
        <w:rPr>
          <w:b/>
          <w:bCs/>
        </w:rPr>
        <w:t xml:space="preserve">: </w:t>
      </w:r>
      <w:r>
        <w:t xml:space="preserve">Figura 1 – </w:t>
      </w:r>
      <w:r>
        <w:t>derecha</w:t>
      </w:r>
      <w:r>
        <w:t xml:space="preserve"> </w:t>
      </w:r>
      <w:r w:rsidR="00E56F9C">
        <w:t>abajo</w:t>
      </w:r>
      <w:r>
        <w:t>. Recibe como parámetro un nodo, que al ver la figura será el nodo Z y hace uso de un auxiliar que será el nodo Y.</w:t>
      </w:r>
    </w:p>
    <w:p w14:paraId="4578447F" w14:textId="0247F456" w:rsidR="002F53CA" w:rsidRDefault="002F53CA" w:rsidP="002F53CA">
      <w:pPr>
        <w:pStyle w:val="Prrafodelista"/>
        <w:ind w:left="720" w:firstLine="0"/>
        <w:jc w:val="both"/>
      </w:pPr>
      <w:r>
        <w:t xml:space="preserve">Primero se hace el cambio de hijos, el hijo </w:t>
      </w:r>
      <w:r w:rsidR="00E56F9C">
        <w:t>izquierdo</w:t>
      </w:r>
      <w:r>
        <w:t xml:space="preserve"> del nodo auxiliar Y pasa a ser el hijo </w:t>
      </w:r>
      <w:r w:rsidR="00E56F9C">
        <w:t>izquierdo</w:t>
      </w:r>
      <w:r>
        <w:t xml:space="preserve"> del nodo Z y el nodo Z pasa a ser el hijo </w:t>
      </w:r>
      <w:r w:rsidR="00E56F9C">
        <w:t>izquierdo</w:t>
      </w:r>
      <w:r>
        <w:t xml:space="preserve"> del nodo auxiliar. Se asignan las nuevas alturas de ambos nodos que ahora son parte de un árbol balanceado sumando 1. Por último, ahora el nodo en el nivel superior de la rotación será el nodo auxiliar por lo que se retorna este.</w:t>
      </w:r>
    </w:p>
    <w:p w14:paraId="1D7546A2" w14:textId="04E9B53D" w:rsidR="00E56F9C" w:rsidRDefault="00E56F9C" w:rsidP="00E56F9C">
      <w:pPr>
        <w:pStyle w:val="Prrafodelista"/>
        <w:numPr>
          <w:ilvl w:val="0"/>
          <w:numId w:val="25"/>
        </w:numPr>
        <w:jc w:val="both"/>
      </w:pPr>
      <w:r>
        <w:rPr>
          <w:b/>
          <w:bCs/>
        </w:rPr>
        <w:t xml:space="preserve">Rotación doble por la izquierda: </w:t>
      </w:r>
      <w:r>
        <w:t>Recibe como parámetro un nodo al cual se asignará a su derecha una rotación simple a la izquierda de su nodo derecho. Por último</w:t>
      </w:r>
      <w:r w:rsidR="00491741">
        <w:t>,</w:t>
      </w:r>
      <w:r>
        <w:t xml:space="preserve"> se retorna una rotación </w:t>
      </w:r>
    </w:p>
    <w:p w14:paraId="14DA9AD0" w14:textId="77777777" w:rsidR="00491741" w:rsidRPr="002F53CA" w:rsidRDefault="00491741" w:rsidP="00491741">
      <w:pPr>
        <w:jc w:val="both"/>
      </w:pPr>
    </w:p>
    <w:p w14:paraId="6177EDF6" w14:textId="51732346" w:rsidR="002F53CA" w:rsidRDefault="00491741" w:rsidP="00491741">
      <w:pPr>
        <w:pStyle w:val="Ttulo2"/>
      </w:pPr>
      <w:r>
        <w:t>Tabla HASH</w:t>
      </w:r>
    </w:p>
    <w:p w14:paraId="491D26EB" w14:textId="5ADF49C7" w:rsidR="00516665" w:rsidRPr="00516665" w:rsidRDefault="00516665" w:rsidP="00516665">
      <w:r>
        <w:t>*si el dato se inserta a la lista no se suma</w:t>
      </w:r>
    </w:p>
    <w:p w14:paraId="0369CAF8" w14:textId="3D90BE05" w:rsidR="00491741" w:rsidRDefault="00491741" w:rsidP="00491741">
      <w:r>
        <w:t xml:space="preserve">El tamaño inicial de la tabla es de 20 posiciones, al sobrepasar el 75% se hace un </w:t>
      </w:r>
      <w:proofErr w:type="spellStart"/>
      <w:r>
        <w:t>rehashing</w:t>
      </w:r>
      <w:proofErr w:type="spellEnd"/>
      <w:r>
        <w:t xml:space="preserve"> – aumentar 5 posiciones por cada posición ocupada.</w:t>
      </w:r>
    </w:p>
    <w:p w14:paraId="74D69F47" w14:textId="58707058" w:rsidR="00491741" w:rsidRDefault="00491741" w:rsidP="00491741">
      <w:pPr>
        <w:jc w:val="center"/>
      </w:pPr>
      <w:r>
        <w:t>20 * 75% = 1</w:t>
      </w:r>
      <w:r w:rsidR="00516665">
        <w:t>5</w:t>
      </w:r>
    </w:p>
    <w:p w14:paraId="5374FBB6" w14:textId="15E9E912" w:rsidR="00491741" w:rsidRPr="00516665" w:rsidRDefault="00491741" w:rsidP="00491741">
      <w:pPr>
        <w:jc w:val="center"/>
      </w:pPr>
      <w:r>
        <w:t>1</w:t>
      </w:r>
      <w:r w:rsidR="00516665">
        <w:t>5</w:t>
      </w:r>
      <w:r>
        <w:t xml:space="preserve"> * 5 =</w:t>
      </w:r>
      <w:r w:rsidR="00516665">
        <w:t xml:space="preserve"> </w:t>
      </w:r>
      <w:r w:rsidR="00516665" w:rsidRPr="00516665">
        <w:rPr>
          <w:b/>
          <w:bCs/>
        </w:rPr>
        <w:t>75</w:t>
      </w:r>
      <w:r w:rsidR="00516665">
        <w:rPr>
          <w:b/>
          <w:bCs/>
        </w:rPr>
        <w:t xml:space="preserve"> -&gt; </w:t>
      </w:r>
      <w:r w:rsidR="00516665">
        <w:t>nuevo tamaño de la tabla</w:t>
      </w:r>
    </w:p>
    <w:p w14:paraId="0C48D46F" w14:textId="49B11B92" w:rsidR="00A65CB5" w:rsidRDefault="00491741" w:rsidP="00491741">
      <w:pPr>
        <w:pStyle w:val="Ttulo3"/>
      </w:pPr>
      <w:r>
        <w:t>Inserción</w:t>
      </w:r>
    </w:p>
    <w:p w14:paraId="2A7B7E1E" w14:textId="052067F5" w:rsidR="00491741" w:rsidRDefault="00491741" w:rsidP="00491741">
      <w:pPr>
        <w:pStyle w:val="Prrafodelista"/>
        <w:numPr>
          <w:ilvl w:val="0"/>
          <w:numId w:val="25"/>
        </w:numPr>
      </w:pPr>
      <w:r>
        <w:t>Ecuación para inserción:</w:t>
      </w:r>
    </w:p>
    <w:p w14:paraId="0B8DA155" w14:textId="0E9A531C" w:rsidR="00491741" w:rsidRPr="00491741" w:rsidRDefault="00516665" w:rsidP="00516665">
      <w:pPr>
        <w:jc w:val="center"/>
      </w:pPr>
      <w:r>
        <w:t xml:space="preserve">índice </w:t>
      </w:r>
      <w:r w:rsidR="00491741">
        <w:t xml:space="preserve">= </w:t>
      </w:r>
      <w:proofErr w:type="spellStart"/>
      <w:r w:rsidR="00491741">
        <w:t>id_categoría</w:t>
      </w:r>
      <w:proofErr w:type="spellEnd"/>
      <w:r w:rsidR="00491741">
        <w:t xml:space="preserve"> % tamaño</w:t>
      </w:r>
    </w:p>
    <w:p w14:paraId="2DA932A6" w14:textId="77777777" w:rsidR="00A65CB5" w:rsidRPr="00A65CB5" w:rsidRDefault="00A65CB5" w:rsidP="00A65CB5">
      <w:pPr>
        <w:pStyle w:val="Prrafodelista"/>
        <w:ind w:left="2160" w:firstLine="0"/>
        <w:jc w:val="both"/>
      </w:pPr>
    </w:p>
    <w:sectPr w:rsidR="00A65CB5" w:rsidRPr="00A65CB5" w:rsidSect="000C1F8F">
      <w:headerReference w:type="default" r:id="rId10"/>
      <w:footerReference w:type="even" r:id="rId11"/>
      <w:footerReference w:type="default" r:id="rId12"/>
      <w:headerReference w:type="first" r:id="rId13"/>
      <w:footerReference w:type="first" r:id="rId14"/>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1120" w14:textId="77777777" w:rsidR="00032119" w:rsidRDefault="00032119">
      <w:pPr>
        <w:spacing w:after="0"/>
      </w:pPr>
      <w:r>
        <w:separator/>
      </w:r>
    </w:p>
  </w:endnote>
  <w:endnote w:type="continuationSeparator" w:id="0">
    <w:p w14:paraId="31E9FE5A" w14:textId="77777777" w:rsidR="00032119" w:rsidRDefault="000321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FEEE" w14:textId="77777777" w:rsidR="00172D10" w:rsidRDefault="00172D10">
    <w:pPr>
      <w:jc w:val="right"/>
    </w:pPr>
  </w:p>
  <w:p w14:paraId="4BFFC4E8" w14:textId="77777777" w:rsidR="00172D10" w:rsidRDefault="001C62C8" w:rsidP="009823B0">
    <w:pPr>
      <w:jc w:val="right"/>
    </w:pPr>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r>
      <w:rPr>
        <w:lang w:bidi="es-ES"/>
      </w:rPr>
      <w:t xml:space="preserve"> </w:t>
    </w:r>
    <w:r>
      <w:rPr>
        <w:color w:val="272063" w:themeColor="accent3"/>
        <w:lang w:bidi="es-ES"/>
      </w:rPr>
      <w:sym w:font="Wingdings 2" w:char="F097"/>
    </w:r>
  </w:p>
  <w:p w14:paraId="2E31C6F5"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439898"/>
      <w:docPartObj>
        <w:docPartGallery w:val="Page Numbers (Bottom of Page)"/>
        <w:docPartUnique/>
      </w:docPartObj>
    </w:sdtPr>
    <w:sdtContent>
      <w:p w14:paraId="0CD2CEA7" w14:textId="59735976" w:rsidR="007D2F90" w:rsidRDefault="007D2F90">
        <w:pPr>
          <w:pStyle w:val="Piedepgina"/>
          <w:jc w:val="right"/>
        </w:pPr>
        <w:r>
          <w:fldChar w:fldCharType="begin"/>
        </w:r>
        <w:r>
          <w:instrText>PAGE   \* MERGEFORMAT</w:instrText>
        </w:r>
        <w:r>
          <w:fldChar w:fldCharType="separate"/>
        </w:r>
        <w:r>
          <w:t>2</w:t>
        </w:r>
        <w:r>
          <w:fldChar w:fldCharType="end"/>
        </w:r>
      </w:p>
    </w:sdtContent>
  </w:sdt>
  <w:p w14:paraId="6170DFFE"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E5568" w14:textId="77777777" w:rsidR="00094803" w:rsidRDefault="00094803">
    <w:pPr>
      <w:pStyle w:val="Piedepgina"/>
    </w:pPr>
    <w:r>
      <w:rPr>
        <w:noProof/>
        <w:lang w:bidi="es-ES"/>
      </w:rPr>
      <mc:AlternateContent>
        <mc:Choice Requires="wpg">
          <w:drawing>
            <wp:anchor distT="0" distB="0" distL="114300" distR="114300" simplePos="0" relativeHeight="251660288" behindDoc="0" locked="0" layoutInCell="1" allowOverlap="1" wp14:anchorId="74E51584" wp14:editId="1377536E">
              <wp:simplePos x="0" y="0"/>
              <wp:positionH relativeFrom="column">
                <wp:posOffset>-895350</wp:posOffset>
              </wp:positionH>
              <wp:positionV relativeFrom="paragraph">
                <wp:posOffset>-2106930</wp:posOffset>
              </wp:positionV>
              <wp:extent cx="4087113" cy="3392424"/>
              <wp:effectExtent l="0" t="0" r="8890" b="0"/>
              <wp:wrapNone/>
              <wp:docPr id="17" name="Grupo 17" descr="Hexágonos de varios colore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áfico 22" descr="Hexágono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áfico 29" descr="Hexágono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áfico 30"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3F580C8F" id="Grupo 17" o:spid="_x0000_s1026" alt="Hexágonos de varios colores"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2"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ágono 2"/>
              </v:shape>
              <v:shape id="Gráfico 29"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ágono 3"/>
              </v:shape>
              <v:shape id="Gráfico 30" o:spid="_x0000_s1029" type="#_x0000_t75" alt="Hexágono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ágono 1"/>
              </v:shape>
            </v:group>
          </w:pict>
        </mc:Fallback>
      </mc:AlternateContent>
    </w:r>
    <w:r>
      <w:rPr>
        <w:noProof/>
        <w:lang w:bidi="es-ES"/>
      </w:rPr>
      <w:drawing>
        <wp:anchor distT="0" distB="0" distL="114300" distR="114300" simplePos="0" relativeHeight="251661312" behindDoc="0" locked="0" layoutInCell="1" allowOverlap="1" wp14:anchorId="63C85AC8" wp14:editId="184F90DC">
          <wp:simplePos x="0" y="0"/>
          <wp:positionH relativeFrom="column">
            <wp:posOffset>5007787</wp:posOffset>
          </wp:positionH>
          <wp:positionV relativeFrom="paragraph">
            <wp:posOffset>-1611799</wp:posOffset>
          </wp:positionV>
          <wp:extent cx="2344751" cy="2713700"/>
          <wp:effectExtent l="0" t="0" r="0" b="0"/>
          <wp:wrapNone/>
          <wp:docPr id="31" name="Gráfico 31" descr="Hexág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hexágon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296D" w14:textId="77777777" w:rsidR="00032119" w:rsidRDefault="00032119">
      <w:pPr>
        <w:spacing w:after="0"/>
      </w:pPr>
      <w:r>
        <w:separator/>
      </w:r>
    </w:p>
  </w:footnote>
  <w:footnote w:type="continuationSeparator" w:id="0">
    <w:p w14:paraId="696F95E1" w14:textId="77777777" w:rsidR="00032119" w:rsidRDefault="000321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ítulo del documento:"/>
      <w:tag w:val="Título del documento:"/>
      <w:id w:val="-1396499233"/>
      <w:placeholder>
        <w:docPart w:val="24DBEA70CD4645588ACF2256A8EE02B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4A9DB244" w14:textId="33E61FB7" w:rsidR="00172D10" w:rsidRDefault="00445649">
        <w:pPr>
          <w:spacing w:after="0"/>
          <w:jc w:val="center"/>
          <w:rPr>
            <w:color w:val="E4E9EF" w:themeColor="background2"/>
          </w:rPr>
        </w:pPr>
        <w:r>
          <w:rPr>
            <w:color w:val="3F1D5A" w:themeColor="accent1"/>
          </w:rPr>
          <w:t xml:space="preserve">Proyecto 2 </w:t>
        </w:r>
        <w:proofErr w:type="gramStart"/>
        <w:r>
          <w:rPr>
            <w:color w:val="3F1D5A" w:themeColor="accent1"/>
          </w:rPr>
          <w:t>·  Manual</w:t>
        </w:r>
        <w:proofErr w:type="gramEnd"/>
        <w:r>
          <w:rPr>
            <w:color w:val="3F1D5A" w:themeColor="accent1"/>
          </w:rPr>
          <w:t xml:space="preserve"> técnico</w:t>
        </w:r>
      </w:p>
    </w:sdtContent>
  </w:sdt>
  <w:p w14:paraId="1ECCADF4" w14:textId="77777777" w:rsidR="00172D10" w:rsidRPr="005D120C" w:rsidRDefault="00000000">
    <w:pPr>
      <w:jc w:val="center"/>
      <w:rPr>
        <w:color w:val="F3642C" w:themeColor="text2"/>
      </w:rPr>
    </w:pPr>
    <w:sdt>
      <w:sdtPr>
        <w:rPr>
          <w:color w:val="F3642C" w:themeColor="text2"/>
        </w:rPr>
        <w:alias w:val="Elipsis:"/>
        <w:tag w:val="Elipsis:"/>
        <w:id w:val="-2048830323"/>
        <w:placeholder>
          <w:docPart w:val="BCB77716E5854AABA77EA13194F7848B"/>
        </w:placeholder>
        <w:temporary/>
        <w:showingPlcHdr/>
        <w15:appearance w15:val="hidden"/>
      </w:sdtPr>
      <w:sdtContent>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r w:rsidR="001D74FA" w:rsidRPr="001B0F06">
          <w:rPr>
            <w:color w:val="CB400B" w:themeColor="text2" w:themeShade="BF"/>
            <w:lang w:bidi="es-ES"/>
          </w:rPr>
          <w:t xml:space="preserve"> </w:t>
        </w:r>
        <w:r w:rsidR="001D74FA" w:rsidRPr="001B0F06">
          <w:rPr>
            <w:color w:val="CB400B" w:themeColor="text2" w:themeShade="BF"/>
            <w:lang w:bidi="es-ES"/>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4EA5" w14:textId="77777777" w:rsidR="00094803" w:rsidRDefault="00094803">
    <w:pPr>
      <w:pStyle w:val="Encabezado"/>
    </w:pPr>
    <w:r>
      <w:rPr>
        <w:noProof/>
        <w:lang w:bidi="es-ES"/>
      </w:rPr>
      <mc:AlternateContent>
        <mc:Choice Requires="wpg">
          <w:drawing>
            <wp:anchor distT="0" distB="0" distL="114300" distR="114300" simplePos="0" relativeHeight="251657216" behindDoc="0" locked="0" layoutInCell="1" allowOverlap="1" wp14:anchorId="340B18A3" wp14:editId="28BCFA8F">
              <wp:simplePos x="0" y="0"/>
              <wp:positionH relativeFrom="page">
                <wp:posOffset>4123690</wp:posOffset>
              </wp:positionH>
              <wp:positionV relativeFrom="page">
                <wp:posOffset>-1902460</wp:posOffset>
              </wp:positionV>
              <wp:extent cx="4361688" cy="4782312"/>
              <wp:effectExtent l="0" t="0" r="1270" b="0"/>
              <wp:wrapNone/>
              <wp:docPr id="2" name="Grupo 2" descr="Hexágonos de varios colore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áfico 3" descr="Hexágono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áfico 4" descr="Hexágono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áfico 5"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áfico 6" descr="Hexágono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3323A3" id="Grupo 2" o:spid="_x0000_s1026" alt="Hexágonos de varios colores"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 o:spid="_x0000_s1027" type="#_x0000_t75" alt="Hexágono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ágono 4"/>
              </v:shape>
              <v:shape id="Gráfico 4" o:spid="_x0000_s1028" type="#_x0000_t75" alt="Hexágono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ágono 2"/>
              </v:shape>
              <v:shape id="Gráfico 5" o:spid="_x0000_s1029" type="#_x0000_t75" alt="Hexágono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ágono 1"/>
              </v:shape>
              <v:shape id="Gráfico 6" o:spid="_x0000_s1030" type="#_x0000_t75" alt="Hexágono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ágono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805"/>
    <w:multiLevelType w:val="hybridMultilevel"/>
    <w:tmpl w:val="75E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84558"/>
    <w:multiLevelType w:val="hybridMultilevel"/>
    <w:tmpl w:val="F522DC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97414F"/>
    <w:multiLevelType w:val="hybridMultilevel"/>
    <w:tmpl w:val="748C9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827AC"/>
    <w:multiLevelType w:val="hybridMultilevel"/>
    <w:tmpl w:val="39A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F5B8E"/>
    <w:multiLevelType w:val="hybridMultilevel"/>
    <w:tmpl w:val="E668E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05E56"/>
    <w:multiLevelType w:val="hybridMultilevel"/>
    <w:tmpl w:val="CD8064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3D6CE6"/>
    <w:multiLevelType w:val="hybridMultilevel"/>
    <w:tmpl w:val="0130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2F27DA"/>
    <w:multiLevelType w:val="hybridMultilevel"/>
    <w:tmpl w:val="57CED400"/>
    <w:lvl w:ilvl="0" w:tplc="92066E70">
      <w:start w:val="1"/>
      <w:numFmt w:val="decimal"/>
      <w:lvlText w:val="%1."/>
      <w:lvlJc w:val="left"/>
      <w:pPr>
        <w:ind w:left="720" w:hanging="360"/>
      </w:pPr>
      <w:rPr>
        <w:color w:val="F3642C"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E5AAF"/>
    <w:multiLevelType w:val="hybridMultilevel"/>
    <w:tmpl w:val="EB72FA5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52B34"/>
    <w:multiLevelType w:val="hybridMultilevel"/>
    <w:tmpl w:val="56D0C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C4785"/>
    <w:multiLevelType w:val="hybridMultilevel"/>
    <w:tmpl w:val="19BE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E5A7B"/>
    <w:multiLevelType w:val="hybridMultilevel"/>
    <w:tmpl w:val="BAFA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ED7779"/>
    <w:multiLevelType w:val="hybridMultilevel"/>
    <w:tmpl w:val="5C6C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AD5919"/>
    <w:multiLevelType w:val="hybridMultilevel"/>
    <w:tmpl w:val="B5B675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52B6828"/>
    <w:multiLevelType w:val="hybridMultilevel"/>
    <w:tmpl w:val="24E01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67782646">
    <w:abstractNumId w:val="9"/>
  </w:num>
  <w:num w:numId="2" w16cid:durableId="155919509">
    <w:abstractNumId w:val="7"/>
  </w:num>
  <w:num w:numId="3" w16cid:durableId="1455364368">
    <w:abstractNumId w:val="6"/>
  </w:num>
  <w:num w:numId="4" w16cid:durableId="1531332194">
    <w:abstractNumId w:val="5"/>
  </w:num>
  <w:num w:numId="5" w16cid:durableId="1563176143">
    <w:abstractNumId w:val="4"/>
  </w:num>
  <w:num w:numId="6" w16cid:durableId="1223521606">
    <w:abstractNumId w:val="8"/>
  </w:num>
  <w:num w:numId="7" w16cid:durableId="175970131">
    <w:abstractNumId w:val="3"/>
  </w:num>
  <w:num w:numId="8" w16cid:durableId="143813527">
    <w:abstractNumId w:val="2"/>
  </w:num>
  <w:num w:numId="9" w16cid:durableId="1761022224">
    <w:abstractNumId w:val="1"/>
  </w:num>
  <w:num w:numId="10" w16cid:durableId="739134736">
    <w:abstractNumId w:val="0"/>
  </w:num>
  <w:num w:numId="11" w16cid:durableId="617415990">
    <w:abstractNumId w:val="13"/>
  </w:num>
  <w:num w:numId="12" w16cid:durableId="1802069037">
    <w:abstractNumId w:val="22"/>
  </w:num>
  <w:num w:numId="13" w16cid:durableId="1609850944">
    <w:abstractNumId w:val="19"/>
  </w:num>
  <w:num w:numId="14" w16cid:durableId="1504323550">
    <w:abstractNumId w:val="15"/>
  </w:num>
  <w:num w:numId="15" w16cid:durableId="1059749278">
    <w:abstractNumId w:val="24"/>
  </w:num>
  <w:num w:numId="16" w16cid:durableId="4940218">
    <w:abstractNumId w:val="21"/>
  </w:num>
  <w:num w:numId="17" w16cid:durableId="471288417">
    <w:abstractNumId w:val="16"/>
  </w:num>
  <w:num w:numId="18" w16cid:durableId="590502911">
    <w:abstractNumId w:val="11"/>
  </w:num>
  <w:num w:numId="19" w16cid:durableId="1346594036">
    <w:abstractNumId w:val="17"/>
  </w:num>
  <w:num w:numId="20" w16cid:durableId="1494369007">
    <w:abstractNumId w:val="10"/>
  </w:num>
  <w:num w:numId="21" w16cid:durableId="784153494">
    <w:abstractNumId w:val="14"/>
  </w:num>
  <w:num w:numId="22" w16cid:durableId="246423018">
    <w:abstractNumId w:val="20"/>
  </w:num>
  <w:num w:numId="23" w16cid:durableId="1613588760">
    <w:abstractNumId w:val="12"/>
  </w:num>
  <w:num w:numId="24" w16cid:durableId="1439642696">
    <w:abstractNumId w:val="23"/>
  </w:num>
  <w:num w:numId="25" w16cid:durableId="4140608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9D"/>
    <w:rsid w:val="00006346"/>
    <w:rsid w:val="00031E0E"/>
    <w:rsid w:val="00032119"/>
    <w:rsid w:val="00094803"/>
    <w:rsid w:val="000C1F8F"/>
    <w:rsid w:val="0012199D"/>
    <w:rsid w:val="00123B0F"/>
    <w:rsid w:val="00132C1F"/>
    <w:rsid w:val="00144C8E"/>
    <w:rsid w:val="00172D10"/>
    <w:rsid w:val="001769F2"/>
    <w:rsid w:val="00194F61"/>
    <w:rsid w:val="001A204D"/>
    <w:rsid w:val="001A2155"/>
    <w:rsid w:val="001B0F06"/>
    <w:rsid w:val="001C62C8"/>
    <w:rsid w:val="001D74FA"/>
    <w:rsid w:val="00202812"/>
    <w:rsid w:val="00257A9D"/>
    <w:rsid w:val="00260E5B"/>
    <w:rsid w:val="00270A19"/>
    <w:rsid w:val="002A2E02"/>
    <w:rsid w:val="002D243B"/>
    <w:rsid w:val="002E20F4"/>
    <w:rsid w:val="002F53CA"/>
    <w:rsid w:val="00302691"/>
    <w:rsid w:val="00364944"/>
    <w:rsid w:val="00374C02"/>
    <w:rsid w:val="0038009F"/>
    <w:rsid w:val="003A5E61"/>
    <w:rsid w:val="003D46F4"/>
    <w:rsid w:val="00426F60"/>
    <w:rsid w:val="00445649"/>
    <w:rsid w:val="004905AD"/>
    <w:rsid w:val="00491741"/>
    <w:rsid w:val="004F53E9"/>
    <w:rsid w:val="00516665"/>
    <w:rsid w:val="00527CCB"/>
    <w:rsid w:val="00561054"/>
    <w:rsid w:val="005747FE"/>
    <w:rsid w:val="005D120C"/>
    <w:rsid w:val="006045D9"/>
    <w:rsid w:val="00694109"/>
    <w:rsid w:val="006B2CDF"/>
    <w:rsid w:val="006C4F9E"/>
    <w:rsid w:val="006E18AC"/>
    <w:rsid w:val="00732598"/>
    <w:rsid w:val="0075116F"/>
    <w:rsid w:val="00771CD5"/>
    <w:rsid w:val="007D2F90"/>
    <w:rsid w:val="00805C11"/>
    <w:rsid w:val="00814823"/>
    <w:rsid w:val="00861F5D"/>
    <w:rsid w:val="00872E7E"/>
    <w:rsid w:val="00883B68"/>
    <w:rsid w:val="008A25CD"/>
    <w:rsid w:val="008D2E5D"/>
    <w:rsid w:val="008D5B92"/>
    <w:rsid w:val="008F5585"/>
    <w:rsid w:val="00901939"/>
    <w:rsid w:val="0096164A"/>
    <w:rsid w:val="009733C5"/>
    <w:rsid w:val="009823B0"/>
    <w:rsid w:val="00A272E4"/>
    <w:rsid w:val="00A65CB5"/>
    <w:rsid w:val="00AD5B1E"/>
    <w:rsid w:val="00B76B9C"/>
    <w:rsid w:val="00B903A7"/>
    <w:rsid w:val="00BE2F1B"/>
    <w:rsid w:val="00C13B2F"/>
    <w:rsid w:val="00CD24A6"/>
    <w:rsid w:val="00CD4008"/>
    <w:rsid w:val="00D16007"/>
    <w:rsid w:val="00D26E42"/>
    <w:rsid w:val="00D279F6"/>
    <w:rsid w:val="00DB0EF4"/>
    <w:rsid w:val="00DB5A25"/>
    <w:rsid w:val="00DC2EB5"/>
    <w:rsid w:val="00E02964"/>
    <w:rsid w:val="00E21F86"/>
    <w:rsid w:val="00E35489"/>
    <w:rsid w:val="00E56F9C"/>
    <w:rsid w:val="00EF18CF"/>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3CD26"/>
  <w15:docId w15:val="{02A2C14F-85D7-475E-95C2-8A9BCD7C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Ttulo1">
    <w:name w:val="heading 1"/>
    <w:basedOn w:val="Normal"/>
    <w:next w:val="Normal"/>
    <w:link w:val="Ttulo1Car"/>
    <w:uiPriority w:val="9"/>
    <w:qFormat/>
    <w:rsid w:val="00132C1F"/>
    <w:pPr>
      <w:keepNext/>
      <w:keepLines/>
      <w:shd w:val="clear" w:color="auto" w:fill="3F1D5A" w:themeFill="accent1"/>
      <w:spacing w:before="360" w:after="0"/>
      <w:ind w:right="113"/>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tulo3">
    <w:name w:val="heading 3"/>
    <w:basedOn w:val="Normal"/>
    <w:next w:val="Normal"/>
    <w:link w:val="Ttulo3C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tulo4">
    <w:name w:val="heading 4"/>
    <w:basedOn w:val="Normal"/>
    <w:next w:val="Normal"/>
    <w:link w:val="Ttulo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1F"/>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Ttulo2Car">
    <w:name w:val="Título 2 Car"/>
    <w:basedOn w:val="Fuentedeprrafopredeter"/>
    <w:link w:val="Ttulo2"/>
    <w:uiPriority w:val="9"/>
    <w:rsid w:val="00202812"/>
    <w:rPr>
      <w:rFonts w:asciiTheme="majorHAnsi" w:eastAsiaTheme="majorEastAsia" w:hAnsiTheme="majorHAnsi" w:cstheme="majorBidi"/>
      <w:b/>
      <w:bCs/>
      <w:color w:val="3F1D5A" w:themeColor="accent1"/>
      <w:sz w:val="28"/>
      <w:szCs w:val="26"/>
    </w:rPr>
  </w:style>
  <w:style w:type="character" w:customStyle="1" w:styleId="Ttulo3Car">
    <w:name w:val="Título 3 Car"/>
    <w:basedOn w:val="Fuentedeprrafopredeter"/>
    <w:link w:val="Ttulo3"/>
    <w:uiPriority w:val="9"/>
    <w:rsid w:val="001B0F06"/>
    <w:rPr>
      <w:rFonts w:asciiTheme="majorHAnsi" w:eastAsiaTheme="majorEastAsia" w:hAnsiTheme="majorHAnsi" w:cstheme="majorBidi"/>
      <w:bCs/>
      <w:i/>
      <w:color w:val="CB400B" w:themeColor="text2" w:themeShade="BF"/>
      <w:sz w:val="23"/>
    </w:rPr>
  </w:style>
  <w:style w:type="paragraph" w:styleId="Ttulo">
    <w:name w:val="Title"/>
    <w:basedOn w:val="Normal"/>
    <w:next w:val="Normal"/>
    <w:link w:val="Ttulo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tuloCar">
    <w:name w:val="Título Car"/>
    <w:basedOn w:val="Fuentedeprrafopredeter"/>
    <w:link w:val="Ttulo"/>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tulo">
    <w:name w:val="Subtitle"/>
    <w:basedOn w:val="Normal"/>
    <w:next w:val="Normal"/>
    <w:link w:val="Subttulo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tuloCar">
    <w:name w:val="Subtítulo Car"/>
    <w:basedOn w:val="Fuentedeprrafopredeter"/>
    <w:link w:val="Subttulo"/>
    <w:uiPriority w:val="11"/>
    <w:rsid w:val="00202812"/>
    <w:rPr>
      <w:rFonts w:eastAsiaTheme="majorEastAsia" w:cstheme="majorBidi"/>
      <w:b/>
      <w:iCs/>
      <w:color w:val="272063"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1B0F06"/>
    <w:rPr>
      <w:b/>
      <w:bCs/>
      <w:color w:val="CB400B" w:themeColor="text2" w:themeShade="BF"/>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ind w:left="1008" w:hanging="288"/>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destacadaCar">
    <w:name w:val="Cita destacada Car"/>
    <w:basedOn w:val="Fuentedeprrafopredeter"/>
    <w:link w:val="Citadestacada"/>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delinforme">
    <w:name w:val="Título del informe"/>
    <w:basedOn w:val="Ttulo"/>
    <w:link w:val="Carcterdettulodelinforme"/>
    <w:qFormat/>
    <w:rsid w:val="008F5585"/>
    <w:pPr>
      <w:contextualSpacing/>
      <w:jc w:val="center"/>
    </w:pPr>
    <w:rPr>
      <w:b w:val="0"/>
    </w:rPr>
  </w:style>
  <w:style w:type="character" w:customStyle="1" w:styleId="Carcterdettulodelinforme">
    <w:name w:val="Carácter de título del informe"/>
    <w:basedOn w:val="TtuloCar"/>
    <w:link w:val="Ttulodelinform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Hipervnculovisitado">
    <w:name w:val="FollowedHyperlink"/>
    <w:basedOn w:val="Fuentedeprrafopredeter"/>
    <w:uiPriority w:val="99"/>
    <w:semiHidden/>
    <w:unhideWhenUsed/>
    <w:rsid w:val="001B0F06"/>
    <w:rPr>
      <w:color w:val="575F63" w:themeColor="accent6" w:themeShade="BF"/>
      <w:u w:val="single"/>
    </w:rPr>
  </w:style>
  <w:style w:type="character" w:styleId="Hipervnculo">
    <w:name w:val="Hyperlink"/>
    <w:basedOn w:val="Fuentedeprrafopredeter"/>
    <w:uiPriority w:val="99"/>
    <w:unhideWhenUsed/>
    <w:rsid w:val="001B0F06"/>
    <w:rPr>
      <w:color w:val="217084" w:themeColor="accent4" w:themeShade="80"/>
      <w:u w:val="single"/>
    </w:rPr>
  </w:style>
  <w:style w:type="character" w:customStyle="1" w:styleId="Mencinnoresuelta1">
    <w:name w:val="Mención no resuelta 1"/>
    <w:basedOn w:val="Fuentedeprrafopredeter"/>
    <w:uiPriority w:val="99"/>
    <w:semiHidden/>
    <w:unhideWhenUsed/>
    <w:rsid w:val="001B0F06"/>
    <w:rPr>
      <w:color w:val="595959" w:themeColor="text1" w:themeTint="A6"/>
      <w:shd w:val="clear" w:color="auto" w:fill="E1DFDD"/>
    </w:rPr>
  </w:style>
  <w:style w:type="paragraph" w:styleId="TDC2">
    <w:name w:val="toc 2"/>
    <w:basedOn w:val="Normal"/>
    <w:next w:val="Normal"/>
    <w:autoRedefine/>
    <w:uiPriority w:val="39"/>
    <w:unhideWhenUsed/>
    <w:rsid w:val="006B2CDF"/>
    <w:pPr>
      <w:spacing w:after="100" w:line="259" w:lineRule="auto"/>
      <w:ind w:left="220"/>
    </w:pPr>
    <w:rPr>
      <w:rFonts w:cs="Times New Roman"/>
      <w:lang w:val="en-US"/>
    </w:rPr>
  </w:style>
  <w:style w:type="paragraph" w:styleId="TDC1">
    <w:name w:val="toc 1"/>
    <w:basedOn w:val="Normal"/>
    <w:next w:val="Normal"/>
    <w:autoRedefine/>
    <w:uiPriority w:val="39"/>
    <w:unhideWhenUsed/>
    <w:rsid w:val="006B2CDF"/>
    <w:pPr>
      <w:spacing w:after="100" w:line="259" w:lineRule="auto"/>
    </w:pPr>
    <w:rPr>
      <w:rFonts w:cs="Times New Roman"/>
      <w:lang w:val="en-US"/>
    </w:rPr>
  </w:style>
  <w:style w:type="paragraph" w:styleId="TDC3">
    <w:name w:val="toc 3"/>
    <w:basedOn w:val="Normal"/>
    <w:next w:val="Normal"/>
    <w:autoRedefine/>
    <w:uiPriority w:val="39"/>
    <w:unhideWhenUsed/>
    <w:rsid w:val="006B2CDF"/>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9.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8.svg"/><Relationship Id="rId11" Type="http://schemas.openxmlformats.org/officeDocument/2006/relationships/image" Target="media/image4.svg"/><Relationship Id="rId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0.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3.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2.png"/><Relationship Id="rId5" Type="http://schemas.openxmlformats.org/officeDocument/2006/relationships/image" Target="media/image7.png"/><Relationship Id="rId10" Type="http://schemas.openxmlformats.org/officeDocument/2006/relationships/image" Target="media/image11.png"/><Relationship Id="rId4" Type="http://schemas.openxmlformats.org/officeDocument/2006/relationships/image" Target="media/image6.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nestina\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DBEA70CD4645588ACF2256A8EE02BC"/>
        <w:category>
          <w:name w:val="General"/>
          <w:gallery w:val="placeholder"/>
        </w:category>
        <w:types>
          <w:type w:val="bbPlcHdr"/>
        </w:types>
        <w:behaviors>
          <w:behavior w:val="content"/>
        </w:behaviors>
        <w:guid w:val="{7EC410E8-31AC-4B63-9D40-81B49166247C}"/>
      </w:docPartPr>
      <w:docPartBody>
        <w:p w:rsidR="002F2624" w:rsidRDefault="008B2B4B">
          <w:pPr>
            <w:pStyle w:val="24DBEA70CD4645588ACF2256A8EE02BC"/>
          </w:pPr>
          <w:r w:rsidRPr="008A25CD">
            <w:rPr>
              <w:b/>
              <w:sz w:val="60"/>
              <w:szCs w:val="60"/>
              <w:lang w:bidi="es-ES"/>
            </w:rPr>
            <w:t>Escriba el título del documento</w:t>
          </w:r>
        </w:p>
      </w:docPartBody>
    </w:docPart>
    <w:docPart>
      <w:docPartPr>
        <w:name w:val="BCB77716E5854AABA77EA13194F7848B"/>
        <w:category>
          <w:name w:val="General"/>
          <w:gallery w:val="placeholder"/>
        </w:category>
        <w:types>
          <w:type w:val="bbPlcHdr"/>
        </w:types>
        <w:behaviors>
          <w:behavior w:val="content"/>
        </w:behaviors>
        <w:guid w:val="{49C188F0-CF80-4AED-8846-BE891478494D}"/>
      </w:docPartPr>
      <w:docPartBody>
        <w:p w:rsidR="002F2624" w:rsidRDefault="007C4433" w:rsidP="007C4433">
          <w:pPr>
            <w:pStyle w:val="BCB77716E5854AABA77EA13194F7848B"/>
          </w:pPr>
          <w:r>
            <w:rPr>
              <w:lang w:val="es-ES"/>
            </w:rPr>
            <w:t>Escribir el título del capítulo (nivel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Yu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33"/>
    <w:rsid w:val="002F2624"/>
    <w:rsid w:val="007C4433"/>
    <w:rsid w:val="008B2B4B"/>
    <w:rsid w:val="00A0412C"/>
    <w:rsid w:val="00CB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4DBEA70CD4645588ACF2256A8EE02BC">
    <w:name w:val="24DBEA70CD4645588ACF2256A8EE02BC"/>
  </w:style>
  <w:style w:type="paragraph" w:customStyle="1" w:styleId="BCB77716E5854AABA77EA13194F7848B">
    <w:name w:val="BCB77716E5854AABA77EA13194F7848B"/>
    <w:rsid w:val="007C4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8F5FB-4C95-4569-AE68-59397ABF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202</TotalTime>
  <Pages>5</Pages>
  <Words>942</Words>
  <Characters>5373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2 ·  Manual técnico</vt: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 ·  Manual técnico</dc:title>
  <dc:subject>Karla Ernestina González Polanco
202006688</dc:subject>
  <dc:creator>Ernestina</dc:creator>
  <cp:lastModifiedBy>Ernestina González</cp:lastModifiedBy>
  <cp:revision>4</cp:revision>
  <cp:lastPrinted>2009-08-05T20:41:00Z</cp:lastPrinted>
  <dcterms:created xsi:type="dcterms:W3CDTF">2022-12-26T04:27:00Z</dcterms:created>
  <dcterms:modified xsi:type="dcterms:W3CDTF">2022-12-27T23:38:00Z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